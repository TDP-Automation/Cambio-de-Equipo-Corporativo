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bookmarkStart w:id="0" w:name="_GoBack"/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5207C8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5207C8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3BE" w:rsidRDefault="00C203BE" w:rsidP="00276B50">
      <w:r>
        <w:separator/>
      </w:r>
    </w:p>
  </w:endnote>
  <w:endnote w:type="continuationSeparator" w:id="0">
    <w:p w:rsidR="00C203BE" w:rsidRDefault="00C203BE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5207C8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3BE" w:rsidRDefault="00C203BE" w:rsidP="00276B50">
      <w:r>
        <w:separator/>
      </w:r>
    </w:p>
  </w:footnote>
  <w:footnote w:type="continuationSeparator" w:id="0">
    <w:p w:rsidR="00C203BE" w:rsidRDefault="00C203BE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07C8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03BE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7158A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96C06-04C0-4BC3-A173-938192C28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3</cp:revision>
  <cp:lastPrinted>2015-12-21T16:50:00Z</cp:lastPrinted>
  <dcterms:created xsi:type="dcterms:W3CDTF">2019-10-10T20:54:00Z</dcterms:created>
  <dcterms:modified xsi:type="dcterms:W3CDTF">2020-07-14T15:50:00Z</dcterms:modified>
  <cp:contentStatus/>
</cp:coreProperties>
</file>