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103C2A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103C2A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E5" w:rsidRDefault="002C3FE5" w:rsidP="00276B50">
      <w:r>
        <w:separator/>
      </w:r>
    </w:p>
  </w:endnote>
  <w:endnote w:type="continuationSeparator" w:id="0">
    <w:p w:rsidR="002C3FE5" w:rsidRDefault="002C3FE5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103C2A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E5" w:rsidRDefault="002C3FE5" w:rsidP="00276B50">
      <w:r>
        <w:separator/>
      </w:r>
    </w:p>
  </w:footnote>
  <w:footnote w:type="continuationSeparator" w:id="0">
    <w:p w:rsidR="002C3FE5" w:rsidRDefault="002C3FE5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03C2A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C3FE5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940EC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7173E-07D2-4B3F-A4F1-8046C669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2020-07-22T21:58:00Z</dcterms:modified>
  <cp:contentStatus/>
</cp:coreProperties>
</file>